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C735" w14:textId="244A3E18" w:rsidR="00ED43D0" w:rsidRDefault="0076165A" w:rsidP="00ED43D0">
      <w:pPr>
        <w:pStyle w:val="TitelEinleitung"/>
      </w:pPr>
      <w:r>
        <w:t>Linux Referenzen</w:t>
      </w:r>
    </w:p>
    <w:p w14:paraId="609C6D75" w14:textId="6D85B72F" w:rsidR="0076165A" w:rsidRPr="0076165A" w:rsidRDefault="0076165A" w:rsidP="0076165A">
      <w:pPr>
        <w:pStyle w:val="Abschnitt"/>
      </w:pPr>
      <w:r w:rsidRPr="0076165A">
        <w:t>Benutzerverwaltung</w:t>
      </w:r>
    </w:p>
    <w:p w14:paraId="7029ABEA" w14:textId="7142ED2D" w:rsidR="0076165A" w:rsidRDefault="0076165A" w:rsidP="00BC46E9">
      <w:pPr>
        <w:pStyle w:val="Listenabsatz"/>
        <w:numPr>
          <w:ilvl w:val="0"/>
          <w:numId w:val="9"/>
        </w:numPr>
        <w:tabs>
          <w:tab w:val="left" w:pos="2268"/>
        </w:tabs>
      </w:pPr>
      <w:r w:rsidRPr="00B3750B">
        <w:rPr>
          <w:rStyle w:val="Code"/>
        </w:rPr>
        <w:t>useradd</w:t>
      </w:r>
      <w:r>
        <w:tab/>
        <w:t>Benutzer manuell anlegen</w:t>
      </w:r>
      <w:r>
        <w:br/>
      </w:r>
      <w:r>
        <w:tab/>
        <w:t>-d: Homeverzeichnis angeben, sonst /home/&lt;User&gt;</w:t>
      </w:r>
      <w:r>
        <w:br/>
      </w:r>
      <w:r>
        <w:tab/>
        <w:t>-g: Primärgruppe</w:t>
      </w:r>
      <w:r>
        <w:br/>
      </w:r>
      <w:r>
        <w:tab/>
        <w:t>-G: Sekundärgruppe</w:t>
      </w:r>
      <w:r>
        <w:br/>
      </w:r>
      <w:r>
        <w:tab/>
        <w:t>-m: erstellt Homeverzeichnis, falls nicht existent</w:t>
      </w:r>
    </w:p>
    <w:p w14:paraId="09B5353C" w14:textId="4954A200" w:rsidR="0076165A" w:rsidRPr="00BC46E9" w:rsidRDefault="0076165A" w:rsidP="00BC46E9">
      <w:pPr>
        <w:pStyle w:val="Listenabsatz"/>
        <w:numPr>
          <w:ilvl w:val="0"/>
          <w:numId w:val="9"/>
        </w:numPr>
        <w:tabs>
          <w:tab w:val="left" w:pos="2268"/>
        </w:tabs>
        <w:rPr>
          <w:lang w:val="en-GB"/>
        </w:rPr>
      </w:pPr>
      <w:r w:rsidRPr="00BC46E9">
        <w:rPr>
          <w:rStyle w:val="Code"/>
          <w:lang w:val="en-GB"/>
        </w:rPr>
        <w:t>usermod</w:t>
      </w:r>
      <w:r w:rsidRPr="00BC46E9">
        <w:rPr>
          <w:lang w:val="en-GB"/>
        </w:rPr>
        <w:tab/>
        <w:t xml:space="preserve"> -a -g / -G   &lt;Gruppenname&gt; &lt;Username&gt;</w:t>
      </w:r>
    </w:p>
    <w:p w14:paraId="1C6CBBB1" w14:textId="72FDA42E" w:rsidR="0076165A" w:rsidRPr="00BC46E9" w:rsidRDefault="0076165A" w:rsidP="00BC46E9">
      <w:pPr>
        <w:pStyle w:val="Listenabsatz"/>
        <w:numPr>
          <w:ilvl w:val="0"/>
          <w:numId w:val="9"/>
        </w:numPr>
        <w:tabs>
          <w:tab w:val="left" w:pos="2268"/>
        </w:tabs>
        <w:rPr>
          <w:lang w:val="en-GB"/>
        </w:rPr>
      </w:pPr>
      <w:r w:rsidRPr="00BC46E9">
        <w:rPr>
          <w:rStyle w:val="Code"/>
          <w:lang w:val="en-GB"/>
        </w:rPr>
        <w:t>userdel -r</w:t>
      </w:r>
      <w:r w:rsidRPr="00BC46E9">
        <w:rPr>
          <w:lang w:val="en-GB"/>
        </w:rPr>
        <w:tab/>
        <w:t>löscht Benutzer</w:t>
      </w:r>
    </w:p>
    <w:p w14:paraId="6DF9144E" w14:textId="2C50F973" w:rsidR="0076165A" w:rsidRDefault="0076165A" w:rsidP="00BC46E9">
      <w:pPr>
        <w:pStyle w:val="Listenabsatz"/>
        <w:numPr>
          <w:ilvl w:val="0"/>
          <w:numId w:val="9"/>
        </w:numPr>
        <w:tabs>
          <w:tab w:val="left" w:pos="2268"/>
        </w:tabs>
      </w:pPr>
      <w:r w:rsidRPr="00B3750B">
        <w:rPr>
          <w:rStyle w:val="Code"/>
        </w:rPr>
        <w:t>who</w:t>
      </w:r>
      <w:r>
        <w:tab/>
        <w:t>zeigt angemeldete „Nutzer”</w:t>
      </w:r>
    </w:p>
    <w:p w14:paraId="1D94CB42" w14:textId="77777777" w:rsidR="00B3750B" w:rsidRDefault="00B3750B" w:rsidP="0076165A">
      <w:pPr>
        <w:tabs>
          <w:tab w:val="left" w:pos="1276"/>
        </w:tabs>
      </w:pPr>
    </w:p>
    <w:p w14:paraId="5E7C3261" w14:textId="3CD9A997" w:rsidR="0076165A" w:rsidRPr="0076165A" w:rsidRDefault="0076165A" w:rsidP="0076165A">
      <w:pPr>
        <w:pStyle w:val="Abschnitt"/>
      </w:pPr>
      <w:r w:rsidRPr="0076165A">
        <w:t>Dateiverwaltung</w:t>
      </w:r>
    </w:p>
    <w:p w14:paraId="7217E2F5" w14:textId="71AA064B" w:rsidR="0076165A" w:rsidRPr="00BC46E9" w:rsidRDefault="0076165A" w:rsidP="00BC46E9">
      <w:pPr>
        <w:pStyle w:val="Listenabsatz"/>
        <w:numPr>
          <w:ilvl w:val="0"/>
          <w:numId w:val="10"/>
        </w:numPr>
        <w:tabs>
          <w:tab w:val="left" w:pos="1701"/>
        </w:tabs>
        <w:rPr>
          <w:lang w:val="en-GB"/>
        </w:rPr>
      </w:pPr>
      <w:r w:rsidRPr="00BC46E9">
        <w:rPr>
          <w:rStyle w:val="Code"/>
          <w:lang w:val="en-GB"/>
        </w:rPr>
        <w:t>cd</w:t>
      </w:r>
      <w:r w:rsidRPr="00BC46E9">
        <w:rPr>
          <w:lang w:val="en-GB"/>
        </w:rPr>
        <w:tab/>
        <w:t>change Directory</w:t>
      </w:r>
    </w:p>
    <w:p w14:paraId="196AB2CA" w14:textId="3F037C62" w:rsidR="0076165A" w:rsidRPr="00BC46E9" w:rsidRDefault="0076165A" w:rsidP="00BC46E9">
      <w:pPr>
        <w:pStyle w:val="Listenabsatz"/>
        <w:numPr>
          <w:ilvl w:val="0"/>
          <w:numId w:val="10"/>
        </w:numPr>
        <w:tabs>
          <w:tab w:val="left" w:pos="1701"/>
        </w:tabs>
        <w:rPr>
          <w:lang w:val="en-GB"/>
        </w:rPr>
      </w:pPr>
      <w:r w:rsidRPr="00BC46E9">
        <w:rPr>
          <w:rStyle w:val="Code"/>
          <w:lang w:val="en-GB"/>
        </w:rPr>
        <w:t>mkdir</w:t>
      </w:r>
      <w:r w:rsidRPr="00BC46E9">
        <w:rPr>
          <w:lang w:val="en-GB"/>
        </w:rPr>
        <w:tab/>
      </w:r>
      <w:r w:rsidR="00202077">
        <w:rPr>
          <w:lang w:val="en-GB"/>
        </w:rPr>
        <w:t>Ordner</w:t>
      </w:r>
      <w:r w:rsidRPr="00BC46E9">
        <w:rPr>
          <w:lang w:val="en-GB"/>
        </w:rPr>
        <w:t xml:space="preserve"> anlegen</w:t>
      </w:r>
    </w:p>
    <w:p w14:paraId="2D59A482" w14:textId="010D159B" w:rsidR="0076165A" w:rsidRDefault="0076165A" w:rsidP="00BC46E9">
      <w:pPr>
        <w:pStyle w:val="Listenabsatz"/>
        <w:numPr>
          <w:ilvl w:val="0"/>
          <w:numId w:val="10"/>
        </w:numPr>
        <w:tabs>
          <w:tab w:val="left" w:pos="1701"/>
        </w:tabs>
      </w:pPr>
      <w:r w:rsidRPr="00B3750B">
        <w:rPr>
          <w:rStyle w:val="Code"/>
        </w:rPr>
        <w:t>rm -r</w:t>
      </w:r>
      <w:r>
        <w:tab/>
        <w:t>Löschen (ACHTUNG –r steht für Rekursiv also alles darunter liegende auch</w:t>
      </w:r>
    </w:p>
    <w:p w14:paraId="325B4A6D" w14:textId="5B83F181" w:rsidR="0076165A" w:rsidRDefault="0076165A" w:rsidP="00BC46E9">
      <w:pPr>
        <w:pStyle w:val="Listenabsatz"/>
        <w:numPr>
          <w:ilvl w:val="0"/>
          <w:numId w:val="10"/>
        </w:numPr>
        <w:tabs>
          <w:tab w:val="left" w:pos="1701"/>
        </w:tabs>
      </w:pPr>
      <w:r w:rsidRPr="00B3750B">
        <w:rPr>
          <w:rStyle w:val="Code"/>
        </w:rPr>
        <w:t>cp</w:t>
      </w:r>
      <w:r>
        <w:tab/>
        <w:t>kopiert</w:t>
      </w:r>
      <w:r>
        <w:br/>
      </w:r>
      <w:r>
        <w:tab/>
        <w:t>-r</w:t>
      </w:r>
      <w:r>
        <w:tab/>
        <w:t>recursive</w:t>
      </w:r>
      <w:r>
        <w:br/>
      </w:r>
      <w:r>
        <w:tab/>
        <w:t>-s</w:t>
      </w:r>
      <w:r>
        <w:tab/>
        <w:t>symbolischer Link</w:t>
      </w:r>
      <w:r>
        <w:br/>
      </w:r>
      <w:r>
        <w:tab/>
        <w:t>-l</w:t>
      </w:r>
      <w:r>
        <w:tab/>
        <w:t>harter Link</w:t>
      </w:r>
    </w:p>
    <w:p w14:paraId="73430A9E" w14:textId="4FDCBDC3" w:rsidR="0076165A" w:rsidRDefault="0076165A" w:rsidP="00BC46E9">
      <w:pPr>
        <w:pStyle w:val="Listenabsatz"/>
        <w:numPr>
          <w:ilvl w:val="0"/>
          <w:numId w:val="10"/>
        </w:numPr>
        <w:tabs>
          <w:tab w:val="left" w:pos="1701"/>
        </w:tabs>
      </w:pPr>
      <w:r w:rsidRPr="00B3750B">
        <w:rPr>
          <w:rStyle w:val="Code"/>
        </w:rPr>
        <w:t>mv</w:t>
      </w:r>
      <w:r>
        <w:tab/>
        <w:t>verschiebt</w:t>
      </w:r>
      <w:r w:rsidR="00180927">
        <w:t xml:space="preserve"> bzw. umbenennen</w:t>
      </w:r>
    </w:p>
    <w:p w14:paraId="6F4E7047" w14:textId="59E3AEC9" w:rsidR="0076165A" w:rsidRPr="00202077" w:rsidRDefault="0076165A" w:rsidP="00BC46E9">
      <w:pPr>
        <w:pStyle w:val="Listenabsatz"/>
        <w:numPr>
          <w:ilvl w:val="0"/>
          <w:numId w:val="10"/>
        </w:numPr>
        <w:tabs>
          <w:tab w:val="left" w:pos="1701"/>
        </w:tabs>
      </w:pPr>
      <w:r w:rsidRPr="00B3750B">
        <w:rPr>
          <w:rStyle w:val="Code"/>
        </w:rPr>
        <w:t>ls</w:t>
      </w:r>
      <w:r>
        <w:tab/>
        <w:t xml:space="preserve">gibt Inhalt des aktuellen </w:t>
      </w:r>
      <w:r w:rsidR="00202077">
        <w:t>Arbeitsverzeichnises</w:t>
      </w:r>
      <w:r>
        <w:t xml:space="preserve"> aus </w:t>
      </w:r>
      <w:r>
        <w:br/>
      </w:r>
      <w:r>
        <w:tab/>
      </w:r>
      <w:r w:rsidRPr="00202077">
        <w:t xml:space="preserve">-l </w:t>
      </w:r>
      <w:r w:rsidRPr="00202077">
        <w:tab/>
        <w:t>Langform, detailreicher</w:t>
      </w:r>
      <w:r w:rsidRPr="00202077">
        <w:br/>
      </w:r>
      <w:r w:rsidRPr="00202077">
        <w:tab/>
        <w:t>-h</w:t>
      </w:r>
      <w:r w:rsidRPr="00202077">
        <w:tab/>
        <w:t>human readable</w:t>
      </w:r>
    </w:p>
    <w:p w14:paraId="17C1B2E0" w14:textId="6268C950" w:rsidR="0076165A" w:rsidRDefault="0076165A" w:rsidP="00BC46E9">
      <w:pPr>
        <w:pStyle w:val="Listenabsatz"/>
        <w:numPr>
          <w:ilvl w:val="0"/>
          <w:numId w:val="10"/>
        </w:numPr>
        <w:tabs>
          <w:tab w:val="left" w:pos="1701"/>
        </w:tabs>
      </w:pPr>
      <w:r w:rsidRPr="00B3750B">
        <w:rPr>
          <w:rStyle w:val="Code"/>
        </w:rPr>
        <w:t>cat</w:t>
      </w:r>
      <w:r>
        <w:tab/>
        <w:t>zeigt Inhalt der ausgewählten Datei</w:t>
      </w:r>
    </w:p>
    <w:p w14:paraId="68FFFC58" w14:textId="13DAFFF3" w:rsidR="00180927" w:rsidRDefault="00180927" w:rsidP="00BC46E9">
      <w:pPr>
        <w:pStyle w:val="Listenabsatz"/>
        <w:numPr>
          <w:ilvl w:val="0"/>
          <w:numId w:val="10"/>
        </w:numPr>
        <w:tabs>
          <w:tab w:val="left" w:pos="1701"/>
        </w:tabs>
      </w:pPr>
      <w:r w:rsidRPr="00180927">
        <w:rPr>
          <w:rStyle w:val="Code"/>
        </w:rPr>
        <w:t>echo</w:t>
      </w:r>
      <w:r>
        <w:tab/>
        <w:t>Gibt Text aus</w:t>
      </w:r>
    </w:p>
    <w:p w14:paraId="53CCFC0F" w14:textId="4124D99B" w:rsidR="00180927" w:rsidRDefault="00180927" w:rsidP="00BC46E9">
      <w:pPr>
        <w:pStyle w:val="Listenabsatz"/>
        <w:numPr>
          <w:ilvl w:val="0"/>
          <w:numId w:val="10"/>
        </w:numPr>
        <w:tabs>
          <w:tab w:val="left" w:pos="1701"/>
        </w:tabs>
      </w:pPr>
      <w:r w:rsidRPr="00180927">
        <w:rPr>
          <w:rStyle w:val="Code"/>
        </w:rPr>
        <w:t>touch</w:t>
      </w:r>
      <w:r>
        <w:tab/>
        <w:t>Legt leere Dateien an</w:t>
      </w:r>
    </w:p>
    <w:p w14:paraId="7396705F" w14:textId="77777777" w:rsidR="00202077" w:rsidRPr="00BD62A8" w:rsidRDefault="00202077" w:rsidP="00202077">
      <w:pPr>
        <w:pStyle w:val="Listenabsatz"/>
        <w:numPr>
          <w:ilvl w:val="0"/>
          <w:numId w:val="10"/>
        </w:numPr>
        <w:tabs>
          <w:tab w:val="left" w:pos="1701"/>
        </w:tabs>
        <w:rPr>
          <w:lang w:val="en-GB"/>
        </w:rPr>
      </w:pPr>
      <w:r w:rsidRPr="00BC46E9">
        <w:rPr>
          <w:rStyle w:val="Code"/>
          <w:lang w:val="en-GB"/>
        </w:rPr>
        <w:t>chmod</w:t>
      </w:r>
      <w:r w:rsidRPr="00BC46E9">
        <w:rPr>
          <w:lang w:val="en-GB"/>
        </w:rPr>
        <w:tab/>
        <w:t>u=user, g=group, o=others, a=all, s=SUID/GUID; t=sticky bit (s.o.)</w:t>
      </w:r>
      <w:r w:rsidRPr="00BC46E9">
        <w:rPr>
          <w:lang w:val="en-GB"/>
        </w:rPr>
        <w:br/>
      </w:r>
      <w:r w:rsidRPr="00BD62A8">
        <w:rPr>
          <w:lang w:val="en-GB"/>
        </w:rPr>
        <w:tab/>
        <w:t>+/-/= → r=4; w=2; x=1; a=7</w:t>
      </w:r>
    </w:p>
    <w:p w14:paraId="59468595" w14:textId="77777777" w:rsidR="00B3750B" w:rsidRDefault="00B3750B" w:rsidP="0076165A">
      <w:pPr>
        <w:tabs>
          <w:tab w:val="left" w:pos="1276"/>
        </w:tabs>
      </w:pPr>
    </w:p>
    <w:p w14:paraId="7823D242" w14:textId="061F0121" w:rsidR="00BC46E9" w:rsidRDefault="00BC46E9" w:rsidP="00BC46E9">
      <w:pPr>
        <w:pStyle w:val="Abschnitt"/>
      </w:pPr>
      <w:r>
        <w:t>Geräteverwaltung</w:t>
      </w:r>
    </w:p>
    <w:p w14:paraId="2E744026" w14:textId="77777777" w:rsidR="00BC46E9" w:rsidRDefault="00BC46E9" w:rsidP="00BC46E9">
      <w:pPr>
        <w:pStyle w:val="Listenabsatz"/>
        <w:numPr>
          <w:ilvl w:val="0"/>
          <w:numId w:val="11"/>
        </w:numPr>
      </w:pPr>
      <w:r w:rsidRPr="00DD4E82">
        <w:rPr>
          <w:rStyle w:val="Code"/>
        </w:rPr>
        <w:t>df -h</w:t>
      </w:r>
      <w:r>
        <w:t>: Speicherkapazität einer HDD anzeigen</w:t>
      </w:r>
    </w:p>
    <w:p w14:paraId="3CCDCFD7" w14:textId="77777777" w:rsidR="00BC46E9" w:rsidRDefault="00BC46E9" w:rsidP="00BC46E9">
      <w:pPr>
        <w:pStyle w:val="Listenabsatz"/>
        <w:numPr>
          <w:ilvl w:val="0"/>
          <w:numId w:val="11"/>
        </w:numPr>
      </w:pPr>
      <w:r w:rsidRPr="00DD4E82">
        <w:rPr>
          <w:rStyle w:val="Code"/>
        </w:rPr>
        <w:t>cfdisk -l</w:t>
      </w:r>
      <w:r>
        <w:t>: Übersicht über HDDs – welche wie partitioniert sind</w:t>
      </w:r>
    </w:p>
    <w:p w14:paraId="3EAB435F" w14:textId="77777777" w:rsidR="00BC46E9" w:rsidRDefault="00BC46E9" w:rsidP="00BC46E9">
      <w:pPr>
        <w:pStyle w:val="Listenabsatz"/>
        <w:numPr>
          <w:ilvl w:val="0"/>
          <w:numId w:val="11"/>
        </w:numPr>
      </w:pPr>
      <w:r w:rsidRPr="00B3750B">
        <w:rPr>
          <w:rStyle w:val="Code"/>
        </w:rPr>
        <w:t>lsblk</w:t>
      </w:r>
      <w:r>
        <w:t>: Alle Blockgeräte anzeigen (mit Mountpunkt)</w:t>
      </w:r>
    </w:p>
    <w:p w14:paraId="2761D864" w14:textId="04F903C4" w:rsidR="00180927" w:rsidRDefault="00180927" w:rsidP="00180927">
      <w:pPr>
        <w:pStyle w:val="Listenabsatz"/>
        <w:numPr>
          <w:ilvl w:val="0"/>
          <w:numId w:val="11"/>
        </w:numPr>
      </w:pPr>
      <w:r w:rsidRPr="00B3750B">
        <w:rPr>
          <w:rStyle w:val="Code"/>
        </w:rPr>
        <w:t>mount</w:t>
      </w:r>
      <w:r>
        <w:t xml:space="preserve">: ähnlich wie </w:t>
      </w:r>
      <w:r w:rsidRPr="00180927">
        <w:rPr>
          <w:rStyle w:val="Code"/>
        </w:rPr>
        <w:t>lsblk</w:t>
      </w:r>
      <w:r>
        <w:t xml:space="preserve"> aber auch für Pseudo-Dateisysteme </w:t>
      </w:r>
    </w:p>
    <w:p w14:paraId="4B446C4D" w14:textId="77777777" w:rsidR="00BC46E9" w:rsidRDefault="00BC46E9" w:rsidP="00BC46E9">
      <w:pPr>
        <w:pStyle w:val="Listenabsatz"/>
        <w:numPr>
          <w:ilvl w:val="0"/>
          <w:numId w:val="11"/>
        </w:numPr>
      </w:pPr>
      <w:r w:rsidRPr="00DD4E82">
        <w:rPr>
          <w:rStyle w:val="Code"/>
        </w:rPr>
        <w:t>fdisk /dev/sda</w:t>
      </w:r>
      <w:r>
        <w:t>: HDD initialisieren und Partitionen anlegen</w:t>
      </w:r>
    </w:p>
    <w:p w14:paraId="1AFBA92E" w14:textId="24BF5E3A" w:rsidR="00BC46E9" w:rsidRDefault="00BC46E9" w:rsidP="00BC46E9">
      <w:pPr>
        <w:pStyle w:val="Listenabsatz"/>
        <w:numPr>
          <w:ilvl w:val="0"/>
          <w:numId w:val="11"/>
        </w:numPr>
      </w:pPr>
      <w:r w:rsidRPr="00DD4E82">
        <w:rPr>
          <w:rStyle w:val="Code"/>
        </w:rPr>
        <w:t>fsck</w:t>
      </w:r>
      <w:r>
        <w:rPr>
          <w:rStyle w:val="Code"/>
        </w:rPr>
        <w:t xml:space="preserve"> /dev/sda1</w:t>
      </w:r>
      <w:r>
        <w:t>: Prüft mit Wrapper Dateisystem</w:t>
      </w:r>
    </w:p>
    <w:p w14:paraId="43961012" w14:textId="04CE6177" w:rsidR="00BC46E9" w:rsidRDefault="00BC46E9" w:rsidP="00BC46E9">
      <w:pPr>
        <w:pStyle w:val="Listenabsatz"/>
        <w:numPr>
          <w:ilvl w:val="0"/>
          <w:numId w:val="11"/>
        </w:numPr>
      </w:pPr>
      <w:r w:rsidRPr="00DD4E82">
        <w:rPr>
          <w:rStyle w:val="Code"/>
        </w:rPr>
        <w:t>mkfs.vfat /dev/sda3</w:t>
      </w:r>
      <w:r>
        <w:t>: Filesystem (FAT32) erstellen</w:t>
      </w:r>
    </w:p>
    <w:p w14:paraId="00AFDA2E" w14:textId="77777777" w:rsidR="00BC46E9" w:rsidRPr="0076165A" w:rsidRDefault="00BC46E9" w:rsidP="00B3750B"/>
    <w:p w14:paraId="7FE89942" w14:textId="77777777" w:rsidR="00B02CB3" w:rsidRDefault="00B02CB3" w:rsidP="00B02CB3">
      <w:pPr>
        <w:pStyle w:val="Abschnitt"/>
      </w:pPr>
      <w:r>
        <w:t>Paketverwaltung</w:t>
      </w:r>
    </w:p>
    <w:p w14:paraId="2292F0E9" w14:textId="46A1E900" w:rsidR="00B02CB3" w:rsidRPr="00B3750B" w:rsidRDefault="00B02CB3" w:rsidP="002E5E46">
      <w:pPr>
        <w:pStyle w:val="Listenabsatz"/>
        <w:numPr>
          <w:ilvl w:val="0"/>
          <w:numId w:val="12"/>
        </w:numPr>
        <w:rPr>
          <w:rStyle w:val="Code"/>
        </w:rPr>
      </w:pPr>
      <w:r w:rsidRPr="00202077">
        <w:rPr>
          <w:rStyle w:val="Code"/>
          <w:lang w:val="en-GB"/>
        </w:rPr>
        <w:t>apt update</w:t>
      </w:r>
      <w:r w:rsidR="00202077" w:rsidRPr="00202077">
        <w:rPr>
          <w:lang w:val="en-GB"/>
        </w:rPr>
        <w:t xml:space="preserve"> und </w:t>
      </w:r>
      <w:r w:rsidRPr="00202077">
        <w:rPr>
          <w:rStyle w:val="Code"/>
          <w:lang w:val="en-GB"/>
        </w:rPr>
        <w:t>apt upgrade</w:t>
      </w:r>
    </w:p>
    <w:p w14:paraId="7A30DD54" w14:textId="1AF984C5" w:rsidR="00B02CB3" w:rsidRDefault="00B02CB3" w:rsidP="00B02CB3">
      <w:pPr>
        <w:pStyle w:val="Listenabsatz"/>
        <w:numPr>
          <w:ilvl w:val="0"/>
          <w:numId w:val="12"/>
        </w:numPr>
        <w:rPr>
          <w:lang w:val="en-GB"/>
        </w:rPr>
      </w:pPr>
      <w:r w:rsidRPr="00BC46E9">
        <w:rPr>
          <w:rStyle w:val="Code"/>
          <w:lang w:val="en-GB"/>
        </w:rPr>
        <w:t>apt install &lt;Paket&gt;</w:t>
      </w:r>
      <w:r w:rsidRPr="00BC46E9">
        <w:rPr>
          <w:lang w:val="en-GB"/>
        </w:rPr>
        <w:t xml:space="preserve">: </w:t>
      </w:r>
      <w:r w:rsidRPr="00202077">
        <w:rPr>
          <w:lang w:val="en-GB"/>
        </w:rPr>
        <w:t>Installiert Pakete</w:t>
      </w:r>
      <w:r w:rsidRPr="00BC46E9">
        <w:rPr>
          <w:lang w:val="en-GB"/>
        </w:rPr>
        <w:t xml:space="preserve"> (</w:t>
      </w:r>
      <w:r w:rsidR="00202077">
        <w:rPr>
          <w:lang w:val="en-GB"/>
        </w:rPr>
        <w:t>smbclient, samba-cl</w:t>
      </w:r>
      <w:r>
        <w:rPr>
          <w:lang w:val="en-GB"/>
        </w:rPr>
        <w:t>ient</w:t>
      </w:r>
      <w:r w:rsidRPr="00BC46E9">
        <w:rPr>
          <w:lang w:val="en-GB"/>
        </w:rPr>
        <w:t>, cifs-util</w:t>
      </w:r>
      <w:r>
        <w:rPr>
          <w:lang w:val="en-GB"/>
        </w:rPr>
        <w:t xml:space="preserve">s, openssh-server, openssh-client, php, apache2, </w:t>
      </w:r>
      <w:r w:rsidR="00202077">
        <w:rPr>
          <w:lang w:val="en-GB"/>
        </w:rPr>
        <w:t xml:space="preserve">gparted </w:t>
      </w:r>
      <w:r>
        <w:rPr>
          <w:lang w:val="en-GB"/>
        </w:rPr>
        <w:t>…)</w:t>
      </w:r>
    </w:p>
    <w:p w14:paraId="4E0E3CB3" w14:textId="19EEC9D3" w:rsidR="00202077" w:rsidRPr="00202077" w:rsidRDefault="00202077" w:rsidP="00B02CB3">
      <w:pPr>
        <w:pStyle w:val="Listenabsatz"/>
        <w:numPr>
          <w:ilvl w:val="0"/>
          <w:numId w:val="12"/>
        </w:numPr>
      </w:pPr>
      <w:r w:rsidRPr="00202077">
        <w:rPr>
          <w:rStyle w:val="Code"/>
        </w:rPr>
        <w:t>zypper install &lt;Paket&gt;</w:t>
      </w:r>
      <w:r w:rsidRPr="00202077">
        <w:t>: Installiert P</w:t>
      </w:r>
      <w:r>
        <w:t>akete bei openSUSE</w:t>
      </w:r>
    </w:p>
    <w:p w14:paraId="3FA7D2AE" w14:textId="77777777" w:rsidR="00B02CB3" w:rsidRPr="00202077" w:rsidRDefault="00B02CB3" w:rsidP="00B02CB3"/>
    <w:p w14:paraId="0CEBB67D" w14:textId="77777777" w:rsidR="00B02CB3" w:rsidRPr="0076165A" w:rsidRDefault="00B02CB3" w:rsidP="00B02CB3">
      <w:pPr>
        <w:pStyle w:val="Abschnitt"/>
      </w:pPr>
      <w:r w:rsidRPr="0076165A">
        <w:lastRenderedPageBreak/>
        <w:t>Apache2 – Webserver erstellen</w:t>
      </w:r>
    </w:p>
    <w:p w14:paraId="49C48578" w14:textId="07B95AD2" w:rsidR="00B02CB3" w:rsidRDefault="00B02CB3" w:rsidP="00B02CB3">
      <w:pPr>
        <w:pStyle w:val="Listenabsatz"/>
        <w:numPr>
          <w:ilvl w:val="0"/>
          <w:numId w:val="3"/>
        </w:numPr>
      </w:pPr>
      <w:r w:rsidRPr="00DD4E82">
        <w:rPr>
          <w:rStyle w:val="Code"/>
        </w:rPr>
        <w:t>cp /etc/apache2/sites-available/000-default</w:t>
      </w:r>
      <w:r>
        <w:rPr>
          <w:rStyle w:val="Code"/>
        </w:rPr>
        <w:t>.conf</w:t>
      </w:r>
      <w:r w:rsidRPr="00DD4E82">
        <w:rPr>
          <w:rStyle w:val="Code"/>
        </w:rPr>
        <w:t xml:space="preserve"> backup</w:t>
      </w:r>
      <w:r>
        <w:t>: kopieren in selbes Verzeichnis als Backup</w:t>
      </w:r>
    </w:p>
    <w:p w14:paraId="13411EF1" w14:textId="77777777" w:rsidR="00B02CB3" w:rsidRDefault="00B02CB3" w:rsidP="00B02CB3">
      <w:pPr>
        <w:pStyle w:val="Listenabsatz"/>
        <w:numPr>
          <w:ilvl w:val="0"/>
          <w:numId w:val="3"/>
        </w:numPr>
        <w:rPr>
          <w:lang w:val="en-GB"/>
        </w:rPr>
      </w:pPr>
      <w:r w:rsidRPr="00DD4E82">
        <w:rPr>
          <w:rStyle w:val="Code"/>
          <w:lang w:val="en-GB"/>
        </w:rPr>
        <w:t>ln -s ../sites-available/tolle-seite.conf /etc/apache2/sites-enabled/tolle</w:t>
      </w:r>
      <w:r>
        <w:rPr>
          <w:rStyle w:val="Code"/>
          <w:lang w:val="en-GB"/>
        </w:rPr>
        <w:t>-</w:t>
      </w:r>
      <w:r w:rsidRPr="00DD4E82">
        <w:rPr>
          <w:rStyle w:val="Code"/>
          <w:lang w:val="en-GB"/>
        </w:rPr>
        <w:t>Seite.conf</w:t>
      </w:r>
      <w:r w:rsidRPr="0076165A">
        <w:rPr>
          <w:lang w:val="en-GB"/>
        </w:rPr>
        <w:t>: Link auf Konfiguration erstellen</w:t>
      </w:r>
    </w:p>
    <w:p w14:paraId="444CCEEE" w14:textId="77777777" w:rsidR="00B02CB3" w:rsidRDefault="00B02CB3" w:rsidP="00B02CB3">
      <w:pPr>
        <w:pStyle w:val="Listenabsatz"/>
        <w:numPr>
          <w:ilvl w:val="0"/>
          <w:numId w:val="3"/>
        </w:numPr>
      </w:pPr>
      <w:r w:rsidRPr="00DD4E82">
        <w:rPr>
          <w:rStyle w:val="Code"/>
        </w:rPr>
        <w:t>touch /var/www/html2/index.html</w:t>
      </w:r>
      <w:r>
        <w:t>: Seite erstellen + als RootDocument</w:t>
      </w:r>
    </w:p>
    <w:p w14:paraId="51AB4FF6" w14:textId="77777777" w:rsidR="00B02CB3" w:rsidRDefault="00B02CB3" w:rsidP="00B02CB3">
      <w:pPr>
        <w:pStyle w:val="Listenabsatz"/>
        <w:numPr>
          <w:ilvl w:val="0"/>
          <w:numId w:val="3"/>
        </w:numPr>
      </w:pPr>
      <w:r w:rsidRPr="00B02CB3">
        <w:rPr>
          <w:rStyle w:val="Code"/>
        </w:rPr>
        <w:t>a2enmod</w:t>
      </w:r>
      <w:r>
        <w:t>: Apache-Modul aktivieren</w:t>
      </w:r>
    </w:p>
    <w:p w14:paraId="34275F7E" w14:textId="3065F691" w:rsidR="00B02CB3" w:rsidRDefault="005B20FD" w:rsidP="00B02CB3">
      <w:pPr>
        <w:pStyle w:val="Listenabsatz"/>
        <w:numPr>
          <w:ilvl w:val="0"/>
          <w:numId w:val="3"/>
        </w:numPr>
      </w:pPr>
      <w:r>
        <w:rPr>
          <w:rStyle w:val="Code"/>
        </w:rPr>
        <w:t>a</w:t>
      </w:r>
      <w:r w:rsidR="00B02CB3" w:rsidRPr="00B02CB3">
        <w:rPr>
          <w:rStyle w:val="Code"/>
        </w:rPr>
        <w:t>2ensite</w:t>
      </w:r>
      <w:r w:rsidR="00B02CB3">
        <w:t xml:space="preserve">: site aktivieren (wie obiger </w:t>
      </w:r>
      <w:r w:rsidR="00B02CB3" w:rsidRPr="00B02CB3">
        <w:rPr>
          <w:rStyle w:val="Code"/>
        </w:rPr>
        <w:t>ln</w:t>
      </w:r>
      <w:r w:rsidR="00B02CB3">
        <w:t>, aber besser)</w:t>
      </w:r>
    </w:p>
    <w:p w14:paraId="6587376B" w14:textId="77777777" w:rsidR="00B02CB3" w:rsidRDefault="00B02CB3" w:rsidP="00B02CB3"/>
    <w:p w14:paraId="5C62F518" w14:textId="77777777" w:rsidR="0076165A" w:rsidRPr="00BC46E9" w:rsidRDefault="0076165A" w:rsidP="0076165A">
      <w:pPr>
        <w:pStyle w:val="Abschnitt"/>
      </w:pPr>
      <w:r w:rsidRPr="00BC46E9">
        <w:t>Linux als Fileserver mittels Samba</w:t>
      </w:r>
    </w:p>
    <w:p w14:paraId="4EAB525E" w14:textId="08667A4B" w:rsidR="0076165A" w:rsidRPr="00B3750B" w:rsidRDefault="0076165A" w:rsidP="0076165A">
      <w:pPr>
        <w:pStyle w:val="Listenabsatz"/>
        <w:numPr>
          <w:ilvl w:val="0"/>
          <w:numId w:val="6"/>
        </w:numPr>
      </w:pPr>
      <w:r w:rsidRPr="00B3750B">
        <w:rPr>
          <w:rStyle w:val="Code"/>
        </w:rPr>
        <w:t>cp /etc/samba/smb.conf smb_backup.conf</w:t>
      </w:r>
      <w:r w:rsidRPr="00B3750B">
        <w:t xml:space="preserve">: Backup </w:t>
      </w:r>
      <w:r w:rsidR="00180927">
        <w:t>einer Config-Datei erstellen</w:t>
      </w:r>
    </w:p>
    <w:p w14:paraId="138EF936" w14:textId="77777777" w:rsidR="0076165A" w:rsidRDefault="0076165A" w:rsidP="0076165A">
      <w:pPr>
        <w:pStyle w:val="Listenabsatz"/>
        <w:numPr>
          <w:ilvl w:val="0"/>
          <w:numId w:val="6"/>
        </w:numPr>
      </w:pPr>
      <w:r w:rsidRPr="00B3750B">
        <w:rPr>
          <w:rStyle w:val="Code"/>
        </w:rPr>
        <w:t>smbpasswd -a user1</w:t>
      </w:r>
      <w:r>
        <w:t>: User einrichten (am Server)</w:t>
      </w:r>
    </w:p>
    <w:p w14:paraId="39F54AC7" w14:textId="77777777" w:rsidR="0076165A" w:rsidRDefault="0076165A" w:rsidP="0076165A">
      <w:pPr>
        <w:pStyle w:val="Listenabsatz"/>
        <w:numPr>
          <w:ilvl w:val="0"/>
          <w:numId w:val="6"/>
        </w:numPr>
      </w:pPr>
      <w:r w:rsidRPr="00B3750B">
        <w:rPr>
          <w:rStyle w:val="Code"/>
        </w:rPr>
        <w:t>smbpasswd user1</w:t>
      </w:r>
      <w:r>
        <w:t>: PW ändern</w:t>
      </w:r>
    </w:p>
    <w:p w14:paraId="1805D63F" w14:textId="4B9A5F60" w:rsidR="0076165A" w:rsidRDefault="0076165A" w:rsidP="0076165A">
      <w:pPr>
        <w:pStyle w:val="Listenabsatz"/>
        <w:numPr>
          <w:ilvl w:val="0"/>
          <w:numId w:val="6"/>
        </w:numPr>
      </w:pPr>
      <w:r w:rsidRPr="00B3750B">
        <w:rPr>
          <w:rStyle w:val="Code"/>
        </w:rPr>
        <w:t xml:space="preserve">mount </w:t>
      </w:r>
      <w:r w:rsidR="00202077">
        <w:rPr>
          <w:rStyle w:val="Code"/>
        </w:rPr>
        <w:t xml:space="preserve">-t cifs </w:t>
      </w:r>
      <w:r w:rsidRPr="00B3750B">
        <w:rPr>
          <w:rStyle w:val="Code"/>
        </w:rPr>
        <w:t>//Server/</w:t>
      </w:r>
      <w:r w:rsidR="00202077">
        <w:rPr>
          <w:rStyle w:val="Code"/>
        </w:rPr>
        <w:t>Share</w:t>
      </w:r>
      <w:r w:rsidRPr="00B3750B">
        <w:rPr>
          <w:rStyle w:val="Code"/>
        </w:rPr>
        <w:t xml:space="preserve"> -o</w:t>
      </w:r>
      <w:r w:rsidR="00202077">
        <w:rPr>
          <w:rStyle w:val="Code"/>
        </w:rPr>
        <w:t xml:space="preserve"> </w:t>
      </w:r>
      <w:r w:rsidRPr="00B3750B">
        <w:rPr>
          <w:rStyle w:val="Code"/>
        </w:rPr>
        <w:t>username=user1,uid=</w:t>
      </w:r>
      <w:r w:rsidR="00202077">
        <w:rPr>
          <w:rStyle w:val="Code"/>
        </w:rPr>
        <w:t>user1</w:t>
      </w:r>
      <w:r>
        <w:t>: Zugriff auf Freigabe unter Linux-Server (am Client)</w:t>
      </w:r>
    </w:p>
    <w:p w14:paraId="3BEAA690" w14:textId="77777777" w:rsidR="00B3750B" w:rsidRDefault="00B3750B" w:rsidP="00B3750B"/>
    <w:p w14:paraId="1B20DC17" w14:textId="2E8295FF" w:rsidR="0076165A" w:rsidRDefault="00180927" w:rsidP="0076165A">
      <w:pPr>
        <w:pStyle w:val="Abschnitt"/>
      </w:pPr>
      <w:r>
        <w:t>Netzwerk- und Systemdienste</w:t>
      </w:r>
    </w:p>
    <w:p w14:paraId="0ADD8D65" w14:textId="6BA7A88A" w:rsidR="0076165A" w:rsidRPr="00B3750B" w:rsidRDefault="00B3750B" w:rsidP="0076165A">
      <w:pPr>
        <w:pStyle w:val="Listenabsatz"/>
        <w:numPr>
          <w:ilvl w:val="0"/>
          <w:numId w:val="7"/>
        </w:numPr>
      </w:pPr>
      <w:r w:rsidRPr="00B3750B">
        <w:rPr>
          <w:rStyle w:val="Code"/>
        </w:rPr>
        <w:t>ip a</w:t>
      </w:r>
      <w:r w:rsidR="0076165A" w:rsidRPr="00B3750B">
        <w:t>: N</w:t>
      </w:r>
      <w:r w:rsidRPr="00B3750B">
        <w:t>etzwerk-</w:t>
      </w:r>
      <w:r w:rsidR="0076165A" w:rsidRPr="00B3750B">
        <w:t>Config anzeigen</w:t>
      </w:r>
    </w:p>
    <w:p w14:paraId="5839F201" w14:textId="1AD82735" w:rsidR="0076165A" w:rsidRDefault="0076165A" w:rsidP="0076165A">
      <w:pPr>
        <w:pStyle w:val="Listenabsatz"/>
        <w:numPr>
          <w:ilvl w:val="0"/>
          <w:numId w:val="7"/>
        </w:numPr>
        <w:rPr>
          <w:lang w:val="en-GB"/>
        </w:rPr>
      </w:pPr>
      <w:r w:rsidRPr="00B3750B">
        <w:rPr>
          <w:rStyle w:val="Code"/>
          <w:lang w:val="en-GB"/>
        </w:rPr>
        <w:t>systemctl stop / start ssh</w:t>
      </w:r>
      <w:r w:rsidRPr="0076165A">
        <w:rPr>
          <w:lang w:val="en-GB"/>
        </w:rPr>
        <w:t>: N</w:t>
      </w:r>
      <w:r w:rsidR="00180927">
        <w:rPr>
          <w:lang w:val="en-GB"/>
        </w:rPr>
        <w:t>etzwerkd</w:t>
      </w:r>
      <w:r w:rsidRPr="0076165A">
        <w:rPr>
          <w:lang w:val="en-GB"/>
        </w:rPr>
        <w:t>ienst stoppen / starten</w:t>
      </w:r>
    </w:p>
    <w:p w14:paraId="120F10A5" w14:textId="1D2683B9" w:rsidR="0076165A" w:rsidRDefault="0076165A" w:rsidP="0076165A">
      <w:pPr>
        <w:pStyle w:val="Listenabsatz"/>
        <w:numPr>
          <w:ilvl w:val="0"/>
          <w:numId w:val="7"/>
        </w:numPr>
      </w:pPr>
      <w:r w:rsidRPr="00B3750B">
        <w:rPr>
          <w:rStyle w:val="Code"/>
        </w:rPr>
        <w:t>ssh user@Server-IP</w:t>
      </w:r>
      <w:r>
        <w:t>: Zugriff auf den Server</w:t>
      </w:r>
    </w:p>
    <w:p w14:paraId="6998215A" w14:textId="77777777" w:rsidR="00B3750B" w:rsidRPr="0076165A" w:rsidRDefault="00B3750B" w:rsidP="00B3750B"/>
    <w:p w14:paraId="42C92092" w14:textId="2057EA41" w:rsidR="0076165A" w:rsidRDefault="0076165A" w:rsidP="0076165A">
      <w:pPr>
        <w:pStyle w:val="Abschnitt"/>
      </w:pPr>
      <w:r>
        <w:t>SSH-Zugriff ohne PW-Eingabe einrichten</w:t>
      </w:r>
    </w:p>
    <w:p w14:paraId="3D722099" w14:textId="77777777" w:rsidR="0076165A" w:rsidRDefault="0076165A" w:rsidP="0076165A">
      <w:pPr>
        <w:pStyle w:val="Listenabsatz"/>
        <w:numPr>
          <w:ilvl w:val="0"/>
          <w:numId w:val="8"/>
        </w:numPr>
      </w:pPr>
      <w:r w:rsidRPr="00B3750B">
        <w:rPr>
          <w:rStyle w:val="Code"/>
        </w:rPr>
        <w:t>ssh-keygen</w:t>
      </w:r>
      <w:r>
        <w:t>: erzeugt Schlüsselpaar am Client</w:t>
      </w:r>
    </w:p>
    <w:p w14:paraId="77FF492A" w14:textId="00947E27" w:rsidR="0076165A" w:rsidRDefault="0076165A" w:rsidP="0076165A">
      <w:pPr>
        <w:pStyle w:val="Listenabsatz"/>
        <w:numPr>
          <w:ilvl w:val="0"/>
          <w:numId w:val="8"/>
        </w:numPr>
      </w:pPr>
      <w:r w:rsidRPr="00B3750B">
        <w:rPr>
          <w:rStyle w:val="Code"/>
        </w:rPr>
        <w:t>touch /home/&lt;user&gt;/.ssh/authorized_keys</w:t>
      </w:r>
      <w:r>
        <w:t xml:space="preserve">: </w:t>
      </w:r>
      <w:r w:rsidR="00180927">
        <w:t>Schlüsselpaar-</w:t>
      </w:r>
      <w:r>
        <w:t>Datei</w:t>
      </w:r>
      <w:r w:rsidR="00180927">
        <w:t>en</w:t>
      </w:r>
      <w:r>
        <w:t xml:space="preserve"> erstellen</w:t>
      </w:r>
    </w:p>
    <w:p w14:paraId="04A746E8" w14:textId="43D44252" w:rsidR="0076165A" w:rsidRDefault="0076165A" w:rsidP="0076165A">
      <w:pPr>
        <w:pStyle w:val="Listenabsatz"/>
        <w:numPr>
          <w:ilvl w:val="0"/>
          <w:numId w:val="8"/>
        </w:numPr>
      </w:pPr>
      <w:r w:rsidRPr="00B3750B">
        <w:rPr>
          <w:rStyle w:val="Code"/>
        </w:rPr>
        <w:t>scp /home/</w:t>
      </w:r>
      <w:r w:rsidR="00180927">
        <w:rPr>
          <w:rStyle w:val="Code"/>
        </w:rPr>
        <w:t>&lt;</w:t>
      </w:r>
      <w:r w:rsidRPr="00B3750B">
        <w:rPr>
          <w:rStyle w:val="Code"/>
        </w:rPr>
        <w:t>user</w:t>
      </w:r>
      <w:r w:rsidR="00180927">
        <w:rPr>
          <w:rStyle w:val="Code"/>
        </w:rPr>
        <w:t>&gt;</w:t>
      </w:r>
      <w:r w:rsidRPr="00B3750B">
        <w:rPr>
          <w:rStyle w:val="Code"/>
        </w:rPr>
        <w:t>/.ssh/id_rsa.pub user@Server-IP:/home/user/</w:t>
      </w:r>
      <w:r>
        <w:t>:</w:t>
      </w:r>
      <w:r w:rsidR="00180927">
        <w:t xml:space="preserve"> </w:t>
      </w:r>
      <w:r>
        <w:t>Public Key auf Server kopieren</w:t>
      </w:r>
    </w:p>
    <w:p w14:paraId="56BF67E9" w14:textId="71672B2B" w:rsidR="0076165A" w:rsidRDefault="0076165A" w:rsidP="0076165A">
      <w:pPr>
        <w:pStyle w:val="Listenabsatz"/>
        <w:numPr>
          <w:ilvl w:val="0"/>
          <w:numId w:val="8"/>
        </w:numPr>
      </w:pPr>
      <w:r w:rsidRPr="00B3750B">
        <w:rPr>
          <w:rStyle w:val="Code"/>
        </w:rPr>
        <w:t xml:space="preserve">cat </w:t>
      </w:r>
      <w:r w:rsidR="00180927">
        <w:rPr>
          <w:rStyle w:val="Code"/>
        </w:rPr>
        <w:t>~</w:t>
      </w:r>
      <w:r w:rsidRPr="00B3750B">
        <w:rPr>
          <w:rStyle w:val="Code"/>
        </w:rPr>
        <w:t xml:space="preserve">/id_rsa.pub &gt;&gt; </w:t>
      </w:r>
      <w:r w:rsidR="00180927">
        <w:rPr>
          <w:rStyle w:val="Code"/>
        </w:rPr>
        <w:t>~</w:t>
      </w:r>
      <w:r w:rsidRPr="00B3750B">
        <w:rPr>
          <w:rStyle w:val="Code"/>
        </w:rPr>
        <w:t>/.ssh/authorized_keys</w:t>
      </w:r>
      <w:r>
        <w:t>: Eintragen des öffentlichen Client-Schlüssel als autorisierter Client am Server.</w:t>
      </w:r>
    </w:p>
    <w:p w14:paraId="1DEFF3E7" w14:textId="29946751" w:rsidR="00202077" w:rsidRDefault="00202077" w:rsidP="0076165A">
      <w:pPr>
        <w:pStyle w:val="Listenabsatz"/>
        <w:numPr>
          <w:ilvl w:val="0"/>
          <w:numId w:val="8"/>
        </w:numPr>
      </w:pPr>
      <w:r w:rsidRPr="00202077">
        <w:rPr>
          <w:rStyle w:val="Code"/>
        </w:rPr>
        <w:t>journalctl -f</w:t>
      </w:r>
      <w:r>
        <w:t>: Systemmeldungen ausgeben</w:t>
      </w:r>
    </w:p>
    <w:p w14:paraId="79FC9B7B" w14:textId="18EE7708" w:rsidR="00D91574" w:rsidRDefault="00D91574" w:rsidP="0077792A"/>
    <w:p w14:paraId="6AB5AF03" w14:textId="43CE023E" w:rsidR="00BD62A8" w:rsidRDefault="00BD62A8" w:rsidP="00BD62A8">
      <w:pPr>
        <w:pStyle w:val="Abschnitt"/>
      </w:pPr>
      <w:r>
        <w:t>LVM</w:t>
      </w:r>
    </w:p>
    <w:p w14:paraId="0E4FC09B" w14:textId="0B03C010" w:rsidR="00BD62A8" w:rsidRDefault="00BD62A8" w:rsidP="00BD62A8">
      <w:pPr>
        <w:pStyle w:val="Listenabsatz"/>
        <w:numPr>
          <w:ilvl w:val="0"/>
          <w:numId w:val="8"/>
        </w:numPr>
        <w:tabs>
          <w:tab w:val="left" w:pos="2268"/>
          <w:tab w:val="left" w:pos="3261"/>
        </w:tabs>
      </w:pPr>
      <w:r w:rsidRPr="00BD62A8">
        <w:rPr>
          <w:rStyle w:val="Code"/>
        </w:rPr>
        <w:t>pvcreate</w:t>
      </w:r>
      <w:r>
        <w:tab/>
        <w:t>PV anlegen</w:t>
      </w:r>
    </w:p>
    <w:p w14:paraId="1B024638" w14:textId="29EBE607" w:rsidR="00BD62A8" w:rsidRDefault="00BD62A8" w:rsidP="00BD62A8">
      <w:pPr>
        <w:pStyle w:val="Listenabsatz"/>
        <w:numPr>
          <w:ilvl w:val="0"/>
          <w:numId w:val="8"/>
        </w:numPr>
        <w:tabs>
          <w:tab w:val="left" w:pos="2268"/>
          <w:tab w:val="left" w:pos="3261"/>
        </w:tabs>
      </w:pPr>
      <w:r w:rsidRPr="00BD62A8">
        <w:rPr>
          <w:rStyle w:val="Code"/>
        </w:rPr>
        <w:t>pvs</w:t>
      </w:r>
      <w:r>
        <w:tab/>
        <w:t>PVs anzeigen</w:t>
      </w:r>
    </w:p>
    <w:p w14:paraId="04A4FD31" w14:textId="2A358C84" w:rsidR="00BD62A8" w:rsidRPr="00BD62A8" w:rsidRDefault="00BD62A8" w:rsidP="00BD62A8">
      <w:pPr>
        <w:pStyle w:val="Listenabsatz"/>
        <w:numPr>
          <w:ilvl w:val="0"/>
          <w:numId w:val="8"/>
        </w:numPr>
        <w:tabs>
          <w:tab w:val="left" w:pos="2268"/>
          <w:tab w:val="left" w:pos="3261"/>
        </w:tabs>
      </w:pPr>
      <w:r w:rsidRPr="00BD62A8">
        <w:rPr>
          <w:rStyle w:val="Code"/>
        </w:rPr>
        <w:t>vgcreate &lt;vg&gt; &lt;pv&gt;</w:t>
      </w:r>
      <w:r w:rsidRPr="00BD62A8">
        <w:tab/>
        <w:t>VG anle</w:t>
      </w:r>
      <w:r>
        <w:t>gen und PVs hinzufügen</w:t>
      </w:r>
    </w:p>
    <w:p w14:paraId="4B83B342" w14:textId="635C7ED7" w:rsidR="00BD62A8" w:rsidRDefault="00BD62A8" w:rsidP="00BD62A8">
      <w:pPr>
        <w:pStyle w:val="Listenabsatz"/>
        <w:numPr>
          <w:ilvl w:val="0"/>
          <w:numId w:val="8"/>
        </w:numPr>
        <w:tabs>
          <w:tab w:val="left" w:pos="2268"/>
          <w:tab w:val="left" w:pos="3261"/>
        </w:tabs>
      </w:pPr>
      <w:r w:rsidRPr="00BD62A8">
        <w:rPr>
          <w:rStyle w:val="Code"/>
        </w:rPr>
        <w:t>vgs</w:t>
      </w:r>
      <w:r>
        <w:tab/>
        <w:t>VGs anzeigen</w:t>
      </w:r>
    </w:p>
    <w:p w14:paraId="40F52573" w14:textId="6E7AE49B" w:rsidR="00BD62A8" w:rsidRDefault="00BD62A8" w:rsidP="00BD62A8">
      <w:pPr>
        <w:pStyle w:val="Listenabsatz"/>
        <w:numPr>
          <w:ilvl w:val="0"/>
          <w:numId w:val="8"/>
        </w:numPr>
        <w:tabs>
          <w:tab w:val="left" w:pos="2268"/>
          <w:tab w:val="left" w:pos="3261"/>
        </w:tabs>
      </w:pPr>
      <w:r w:rsidRPr="00BD62A8">
        <w:rPr>
          <w:rStyle w:val="Code"/>
        </w:rPr>
        <w:t>lvcreate</w:t>
      </w:r>
      <w:r>
        <w:tab/>
        <w:t>LV anlegen</w:t>
      </w:r>
      <w:r w:rsidRPr="00BD62A8">
        <w:br/>
      </w:r>
      <w:r w:rsidRPr="00BD62A8">
        <w:tab/>
        <w:t>-L</w:t>
      </w:r>
      <w:r w:rsidRPr="00BD62A8">
        <w:tab/>
        <w:t>Größe</w:t>
      </w:r>
      <w:r>
        <w:t xml:space="preserve"> des LVs</w:t>
      </w:r>
      <w:r w:rsidRPr="00BD62A8">
        <w:br/>
      </w:r>
      <w:r w:rsidRPr="00BD62A8">
        <w:tab/>
        <w:t xml:space="preserve">-n </w:t>
      </w:r>
      <w:r w:rsidRPr="00BD62A8">
        <w:tab/>
      </w:r>
      <w:r>
        <w:t>Name des LVs</w:t>
      </w:r>
      <w:r w:rsidRPr="00BD62A8">
        <w:br/>
      </w:r>
      <w:r w:rsidRPr="00BD62A8">
        <w:tab/>
        <w:t xml:space="preserve">--type </w:t>
      </w:r>
      <w:r w:rsidRPr="00BD62A8">
        <w:tab/>
      </w:r>
      <w:r>
        <w:t>linear, raid0, raid1 …</w:t>
      </w:r>
      <w:r w:rsidRPr="00BD62A8">
        <w:br/>
      </w:r>
      <w:r w:rsidRPr="00BD62A8">
        <w:tab/>
        <w:t>--stripes</w:t>
      </w:r>
      <w:r w:rsidRPr="00BD62A8">
        <w:tab/>
      </w:r>
      <w:r>
        <w:t>Anzahl Streifen</w:t>
      </w:r>
      <w:r w:rsidRPr="00BD62A8">
        <w:br/>
      </w:r>
      <w:r w:rsidRPr="00BD62A8">
        <w:tab/>
        <w:t xml:space="preserve">-m </w:t>
      </w:r>
      <w:r w:rsidRPr="00BD62A8">
        <w:tab/>
      </w:r>
      <w:r>
        <w:t>Anzahl Kopien</w:t>
      </w:r>
    </w:p>
    <w:p w14:paraId="170DA05C" w14:textId="7BA0FABA" w:rsidR="00BD62A8" w:rsidRDefault="00BD62A8" w:rsidP="00BD62A8">
      <w:pPr>
        <w:pStyle w:val="Listenabsatz"/>
        <w:numPr>
          <w:ilvl w:val="0"/>
          <w:numId w:val="8"/>
        </w:numPr>
        <w:tabs>
          <w:tab w:val="left" w:pos="2268"/>
          <w:tab w:val="left" w:pos="3261"/>
        </w:tabs>
      </w:pPr>
      <w:r w:rsidRPr="00BD62A8">
        <w:rPr>
          <w:rStyle w:val="Code"/>
        </w:rPr>
        <w:t>lvs</w:t>
      </w:r>
      <w:r>
        <w:tab/>
        <w:t>LVs anzeigen</w:t>
      </w:r>
    </w:p>
    <w:p w14:paraId="4F3E0579" w14:textId="75D90EB9" w:rsidR="00BD62A8" w:rsidRPr="00BD62A8" w:rsidRDefault="00BD62A8" w:rsidP="00BD62A8">
      <w:pPr>
        <w:pStyle w:val="Listenabsatz"/>
        <w:numPr>
          <w:ilvl w:val="0"/>
          <w:numId w:val="8"/>
        </w:numPr>
        <w:tabs>
          <w:tab w:val="left" w:pos="2268"/>
          <w:tab w:val="left" w:pos="3261"/>
        </w:tabs>
      </w:pPr>
      <w:r w:rsidRPr="00BD62A8">
        <w:rPr>
          <w:rStyle w:val="Code"/>
        </w:rPr>
        <w:t>lvremove &lt;vg&gt;/&lt;lv&gt;</w:t>
      </w:r>
      <w:r>
        <w:tab/>
      </w:r>
      <w:r w:rsidRPr="00BD62A8">
        <w:t>LV lösche</w:t>
      </w:r>
      <w:r>
        <w:t>n</w:t>
      </w:r>
    </w:p>
    <w:p w14:paraId="0F592A3A" w14:textId="77777777" w:rsidR="00BD62A8" w:rsidRPr="00BD62A8" w:rsidRDefault="00BD62A8" w:rsidP="0077792A"/>
    <w:sectPr w:rsidR="00BD62A8" w:rsidRPr="00BD62A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7B1C" w14:textId="77777777" w:rsidR="0073199A" w:rsidRDefault="0073199A" w:rsidP="009358AC">
      <w:pPr>
        <w:spacing w:after="0" w:line="240" w:lineRule="auto"/>
      </w:pPr>
      <w:r>
        <w:separator/>
      </w:r>
    </w:p>
  </w:endnote>
  <w:endnote w:type="continuationSeparator" w:id="0">
    <w:p w14:paraId="1BF568B3" w14:textId="77777777" w:rsidR="0073199A" w:rsidRDefault="0073199A" w:rsidP="0093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84EE" w14:textId="33E8F95F" w:rsidR="000503B5" w:rsidRDefault="00D91574">
    <w:pPr>
      <w:pStyle w:val="Fuzeile"/>
    </w:pPr>
    <w:r w:rsidRPr="00D91574">
      <w:rPr>
        <w:sz w:val="18"/>
        <w:szCs w:val="18"/>
      </w:rPr>
      <w:fldChar w:fldCharType="begin"/>
    </w:r>
    <w:r w:rsidRPr="00D91574">
      <w:rPr>
        <w:sz w:val="18"/>
        <w:szCs w:val="18"/>
      </w:rPr>
      <w:instrText xml:space="preserve"> FILENAME \* MERGEFORMAT </w:instrText>
    </w:r>
    <w:r w:rsidRPr="00D91574">
      <w:rPr>
        <w:sz w:val="18"/>
        <w:szCs w:val="18"/>
      </w:rPr>
      <w:fldChar w:fldCharType="separate"/>
    </w:r>
    <w:r w:rsidR="00BD62A8">
      <w:rPr>
        <w:noProof/>
        <w:sz w:val="18"/>
        <w:szCs w:val="18"/>
      </w:rPr>
      <w:t>Linux Referenzen.docx</w:t>
    </w:r>
    <w:r w:rsidRPr="00D91574">
      <w:rPr>
        <w:sz w:val="18"/>
        <w:szCs w:val="18"/>
      </w:rPr>
      <w:fldChar w:fldCharType="end"/>
    </w:r>
    <w:r w:rsidR="000503B5">
      <w:tab/>
    </w:r>
    <w:r w:rsidR="000503B5">
      <w:fldChar w:fldCharType="begin"/>
    </w:r>
    <w:r w:rsidR="000503B5">
      <w:instrText>PAGE   \* MERGEFORMAT</w:instrText>
    </w:r>
    <w:r w:rsidR="000503B5">
      <w:fldChar w:fldCharType="separate"/>
    </w:r>
    <w:r w:rsidR="000503B5">
      <w:rPr>
        <w:noProof/>
      </w:rPr>
      <w:t>1</w:t>
    </w:r>
    <w:r w:rsidR="000503B5">
      <w:fldChar w:fldCharType="end"/>
    </w:r>
    <w:r w:rsidR="000503B5">
      <w:t xml:space="preserve"> von </w:t>
    </w:r>
    <w:r w:rsidR="00C1116E">
      <w:rPr>
        <w:noProof/>
      </w:rPr>
      <w:fldChar w:fldCharType="begin"/>
    </w:r>
    <w:r w:rsidR="00C1116E">
      <w:rPr>
        <w:noProof/>
      </w:rPr>
      <w:instrText xml:space="preserve"> NUMPAGES   \* MERGEFORMAT </w:instrText>
    </w:r>
    <w:r w:rsidR="00C1116E">
      <w:rPr>
        <w:noProof/>
      </w:rPr>
      <w:fldChar w:fldCharType="separate"/>
    </w:r>
    <w:r w:rsidR="000503B5">
      <w:rPr>
        <w:noProof/>
      </w:rPr>
      <w:t>1</w:t>
    </w:r>
    <w:r w:rsidR="00C111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143D" w14:textId="77777777" w:rsidR="0073199A" w:rsidRDefault="0073199A" w:rsidP="009358AC">
      <w:pPr>
        <w:spacing w:after="0" w:line="240" w:lineRule="auto"/>
      </w:pPr>
      <w:r>
        <w:separator/>
      </w:r>
    </w:p>
  </w:footnote>
  <w:footnote w:type="continuationSeparator" w:id="0">
    <w:p w14:paraId="64A293BF" w14:textId="77777777" w:rsidR="0073199A" w:rsidRDefault="0073199A" w:rsidP="0093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9B16" w14:textId="759E8AE1" w:rsidR="000503B5" w:rsidRDefault="00BC042C" w:rsidP="00901610">
    <w:pPr>
      <w:pStyle w:val="Kopfzeile"/>
      <w:tabs>
        <w:tab w:val="clear" w:pos="4536"/>
        <w:tab w:val="clear" w:pos="9072"/>
      </w:tabs>
    </w:pPr>
    <w:r w:rsidRPr="00BC042C">
      <w:rPr>
        <w:noProof/>
      </w:rPr>
      <w:drawing>
        <wp:anchor distT="0" distB="0" distL="114300" distR="114300" simplePos="0" relativeHeight="251665408" behindDoc="0" locked="0" layoutInCell="1" allowOverlap="1" wp14:anchorId="0DC27268" wp14:editId="77ABC17E">
          <wp:simplePos x="0" y="0"/>
          <wp:positionH relativeFrom="column">
            <wp:posOffset>-503555</wp:posOffset>
          </wp:positionH>
          <wp:positionV relativeFrom="paragraph">
            <wp:posOffset>-288290</wp:posOffset>
          </wp:positionV>
          <wp:extent cx="936000" cy="576000"/>
          <wp:effectExtent l="0" t="0" r="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03B5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CC913" wp14:editId="5E42C3AF">
              <wp:simplePos x="0" y="0"/>
              <wp:positionH relativeFrom="margin">
                <wp:align>center</wp:align>
              </wp:positionH>
              <wp:positionV relativeFrom="paragraph">
                <wp:posOffset>342900</wp:posOffset>
              </wp:positionV>
              <wp:extent cx="712787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7127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15E3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pt" to="561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" strokeweight="1.5pt">
              <o:lock v:ext="edit" aspectratio="t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2B7"/>
    <w:multiLevelType w:val="hybridMultilevel"/>
    <w:tmpl w:val="F5FA2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200"/>
    <w:multiLevelType w:val="hybridMultilevel"/>
    <w:tmpl w:val="E918B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C2510"/>
    <w:multiLevelType w:val="hybridMultilevel"/>
    <w:tmpl w:val="242AB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01B60"/>
    <w:multiLevelType w:val="hybridMultilevel"/>
    <w:tmpl w:val="D996D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34229"/>
    <w:multiLevelType w:val="hybridMultilevel"/>
    <w:tmpl w:val="D9E85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172D5"/>
    <w:multiLevelType w:val="hybridMultilevel"/>
    <w:tmpl w:val="43488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75220"/>
    <w:multiLevelType w:val="hybridMultilevel"/>
    <w:tmpl w:val="9B860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F2ED7"/>
    <w:multiLevelType w:val="hybridMultilevel"/>
    <w:tmpl w:val="4DD2C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7B1"/>
    <w:multiLevelType w:val="hybridMultilevel"/>
    <w:tmpl w:val="F7B8CFE2"/>
    <w:lvl w:ilvl="0" w:tplc="AF8E8AC0">
      <w:start w:val="1"/>
      <w:numFmt w:val="decimal"/>
      <w:pStyle w:val="Fragenummerier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52CB5"/>
    <w:multiLevelType w:val="hybridMultilevel"/>
    <w:tmpl w:val="935A8D2E"/>
    <w:lvl w:ilvl="0" w:tplc="684EED26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14783"/>
    <w:multiLevelType w:val="hybridMultilevel"/>
    <w:tmpl w:val="551C7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0601B"/>
    <w:multiLevelType w:val="hybridMultilevel"/>
    <w:tmpl w:val="70AE3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5A"/>
    <w:rsid w:val="000503B5"/>
    <w:rsid w:val="000F37BB"/>
    <w:rsid w:val="00105134"/>
    <w:rsid w:val="0013395D"/>
    <w:rsid w:val="00180927"/>
    <w:rsid w:val="001B2000"/>
    <w:rsid w:val="001B5442"/>
    <w:rsid w:val="00202077"/>
    <w:rsid w:val="00272F87"/>
    <w:rsid w:val="002B7130"/>
    <w:rsid w:val="002E3C06"/>
    <w:rsid w:val="002F1D68"/>
    <w:rsid w:val="003147D8"/>
    <w:rsid w:val="0032424D"/>
    <w:rsid w:val="00327036"/>
    <w:rsid w:val="00327200"/>
    <w:rsid w:val="003441EF"/>
    <w:rsid w:val="00364050"/>
    <w:rsid w:val="00437EB4"/>
    <w:rsid w:val="004465B0"/>
    <w:rsid w:val="004473F5"/>
    <w:rsid w:val="00510EA8"/>
    <w:rsid w:val="00531E72"/>
    <w:rsid w:val="00536A50"/>
    <w:rsid w:val="00585614"/>
    <w:rsid w:val="005B20FD"/>
    <w:rsid w:val="005E5550"/>
    <w:rsid w:val="00606769"/>
    <w:rsid w:val="0061561F"/>
    <w:rsid w:val="00626139"/>
    <w:rsid w:val="00626C3A"/>
    <w:rsid w:val="006574C0"/>
    <w:rsid w:val="006601EA"/>
    <w:rsid w:val="00667EC7"/>
    <w:rsid w:val="0073199A"/>
    <w:rsid w:val="0076165A"/>
    <w:rsid w:val="0077792A"/>
    <w:rsid w:val="007B7C8F"/>
    <w:rsid w:val="007E139E"/>
    <w:rsid w:val="007F46EB"/>
    <w:rsid w:val="007F511F"/>
    <w:rsid w:val="008D3FE2"/>
    <w:rsid w:val="00901610"/>
    <w:rsid w:val="00914595"/>
    <w:rsid w:val="009358AC"/>
    <w:rsid w:val="00943BC3"/>
    <w:rsid w:val="009733E4"/>
    <w:rsid w:val="00993B8B"/>
    <w:rsid w:val="009E6FE9"/>
    <w:rsid w:val="00A04150"/>
    <w:rsid w:val="00A77F3E"/>
    <w:rsid w:val="00AE26C7"/>
    <w:rsid w:val="00B02CB3"/>
    <w:rsid w:val="00B0553C"/>
    <w:rsid w:val="00B3750B"/>
    <w:rsid w:val="00B678D1"/>
    <w:rsid w:val="00BC042C"/>
    <w:rsid w:val="00BC46E9"/>
    <w:rsid w:val="00BD62A8"/>
    <w:rsid w:val="00C1116E"/>
    <w:rsid w:val="00C26AC1"/>
    <w:rsid w:val="00C76414"/>
    <w:rsid w:val="00C93997"/>
    <w:rsid w:val="00D043B3"/>
    <w:rsid w:val="00D059CE"/>
    <w:rsid w:val="00D91574"/>
    <w:rsid w:val="00D977F7"/>
    <w:rsid w:val="00DD4E82"/>
    <w:rsid w:val="00E146E5"/>
    <w:rsid w:val="00E2739C"/>
    <w:rsid w:val="00E634E2"/>
    <w:rsid w:val="00E770E5"/>
    <w:rsid w:val="00E82BF7"/>
    <w:rsid w:val="00ED43D0"/>
    <w:rsid w:val="00EE083C"/>
    <w:rsid w:val="00EE6856"/>
    <w:rsid w:val="00F25A98"/>
    <w:rsid w:val="00F666E0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4D339"/>
  <w15:chartTrackingRefBased/>
  <w15:docId w15:val="{50BD49ED-B178-41DF-858A-6CA627DC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62A8"/>
    <w:rPr>
      <w:rFonts w:ascii="Source Sans Pro" w:hAnsi="Source Sans Pro"/>
      <w:kern w:val="2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5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58AC"/>
  </w:style>
  <w:style w:type="paragraph" w:styleId="Fuzeile">
    <w:name w:val="footer"/>
    <w:basedOn w:val="Standard"/>
    <w:link w:val="FuzeileZchn"/>
    <w:uiPriority w:val="99"/>
    <w:unhideWhenUsed/>
    <w:rsid w:val="00935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58AC"/>
  </w:style>
  <w:style w:type="table" w:styleId="Tabellenraster">
    <w:name w:val="Table Grid"/>
    <w:basedOn w:val="NormaleTabelle"/>
    <w:uiPriority w:val="39"/>
    <w:rsid w:val="0093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ma">
    <w:name w:val="Thema"/>
    <w:basedOn w:val="Standard"/>
    <w:link w:val="ThemaZchn"/>
    <w:qFormat/>
    <w:rsid w:val="00A04150"/>
    <w:pPr>
      <w:spacing w:after="0"/>
      <w:jc w:val="center"/>
    </w:pPr>
    <w:rPr>
      <w:sz w:val="28"/>
      <w:szCs w:val="28"/>
    </w:rPr>
  </w:style>
  <w:style w:type="paragraph" w:customStyle="1" w:styleId="Fach">
    <w:name w:val="Fach"/>
    <w:basedOn w:val="Standard"/>
    <w:link w:val="FachZchn"/>
    <w:qFormat/>
    <w:rsid w:val="00A04150"/>
    <w:pPr>
      <w:pBdr>
        <w:bottom w:val="single" w:sz="4" w:space="1" w:color="auto"/>
      </w:pBdr>
      <w:jc w:val="right"/>
    </w:pPr>
    <w:rPr>
      <w:sz w:val="36"/>
      <w:szCs w:val="36"/>
    </w:rPr>
  </w:style>
  <w:style w:type="character" w:customStyle="1" w:styleId="ThemaZchn">
    <w:name w:val="Thema Zchn"/>
    <w:basedOn w:val="Absatz-Standardschriftart"/>
    <w:link w:val="Thema"/>
    <w:rsid w:val="00A04150"/>
    <w:rPr>
      <w:sz w:val="28"/>
      <w:szCs w:val="28"/>
    </w:rPr>
  </w:style>
  <w:style w:type="character" w:customStyle="1" w:styleId="FachZchn">
    <w:name w:val="Fach Zchn"/>
    <w:basedOn w:val="Absatz-Standardschriftart"/>
    <w:link w:val="Fach"/>
    <w:rsid w:val="00A04150"/>
    <w:rPr>
      <w:sz w:val="36"/>
      <w:szCs w:val="36"/>
    </w:rPr>
  </w:style>
  <w:style w:type="paragraph" w:customStyle="1" w:styleId="TitelEinleitung">
    <w:name w:val="TitelEinleitung"/>
    <w:basedOn w:val="Standard"/>
    <w:next w:val="Standard"/>
    <w:link w:val="TitelEinleitungZchn"/>
    <w:qFormat/>
    <w:rsid w:val="00ED43D0"/>
    <w:rPr>
      <w:b/>
      <w:sz w:val="28"/>
    </w:rPr>
  </w:style>
  <w:style w:type="paragraph" w:styleId="KeinLeerraum">
    <w:name w:val="No Spacing"/>
    <w:uiPriority w:val="1"/>
    <w:qFormat/>
    <w:rsid w:val="0061561F"/>
    <w:pPr>
      <w:spacing w:after="0" w:line="240" w:lineRule="auto"/>
    </w:pPr>
    <w:rPr>
      <w:rFonts w:ascii="Source Sans Pro" w:hAnsi="Source Sans Pro"/>
    </w:rPr>
  </w:style>
  <w:style w:type="character" w:customStyle="1" w:styleId="TitelEinleitungZchn">
    <w:name w:val="TitelEinleitung Zchn"/>
    <w:basedOn w:val="Absatz-Standardschriftart"/>
    <w:link w:val="TitelEinleitung"/>
    <w:rsid w:val="00ED43D0"/>
    <w:rPr>
      <w:b/>
      <w:sz w:val="28"/>
    </w:rPr>
  </w:style>
  <w:style w:type="character" w:customStyle="1" w:styleId="Lsg">
    <w:name w:val="Lsg"/>
    <w:basedOn w:val="Absatz-Standardschriftart"/>
    <w:uiPriority w:val="1"/>
    <w:qFormat/>
    <w:rsid w:val="0077792A"/>
    <w:rPr>
      <w:color w:val="FF0000"/>
      <w:spacing w:val="60"/>
    </w:rPr>
  </w:style>
  <w:style w:type="character" w:customStyle="1" w:styleId="LsgU">
    <w:name w:val="LsgU"/>
    <w:basedOn w:val="Lsg"/>
    <w:uiPriority w:val="1"/>
    <w:qFormat/>
    <w:rsid w:val="0077792A"/>
    <w:rPr>
      <w:color w:val="FF0000"/>
      <w:spacing w:val="60"/>
      <w:u w:val="dotted" w:color="000000" w:themeColor="tex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4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46E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D91574"/>
    <w:pPr>
      <w:ind w:left="720"/>
      <w:contextualSpacing/>
    </w:pPr>
  </w:style>
  <w:style w:type="paragraph" w:customStyle="1" w:styleId="Abschnitt">
    <w:name w:val="Abschnitt"/>
    <w:basedOn w:val="Standard"/>
    <w:qFormat/>
    <w:rsid w:val="00D043B3"/>
    <w:pPr>
      <w:keepNext/>
    </w:pPr>
    <w:rPr>
      <w:b/>
      <w:bCs/>
    </w:rPr>
  </w:style>
  <w:style w:type="paragraph" w:customStyle="1" w:styleId="Fragenummeriert">
    <w:name w:val="Frage nummeriert"/>
    <w:basedOn w:val="Listenabsatz"/>
    <w:next w:val="Antwort"/>
    <w:qFormat/>
    <w:rsid w:val="00667EC7"/>
    <w:pPr>
      <w:keepNext/>
      <w:numPr>
        <w:numId w:val="2"/>
      </w:numPr>
      <w:spacing w:after="0"/>
      <w:ind w:left="714" w:hanging="357"/>
    </w:pPr>
  </w:style>
  <w:style w:type="paragraph" w:customStyle="1" w:styleId="Antwort">
    <w:name w:val="Antwort"/>
    <w:basedOn w:val="Standard"/>
    <w:next w:val="Standard"/>
    <w:qFormat/>
    <w:rsid w:val="00667EC7"/>
    <w:pPr>
      <w:tabs>
        <w:tab w:val="left" w:pos="9072"/>
      </w:tabs>
      <w:spacing w:line="360" w:lineRule="atLeast"/>
      <w:contextualSpacing/>
      <w:jc w:val="both"/>
    </w:pPr>
  </w:style>
  <w:style w:type="character" w:customStyle="1" w:styleId="Code">
    <w:name w:val="Code"/>
    <w:basedOn w:val="Absatz-Standardschriftart"/>
    <w:uiPriority w:val="1"/>
    <w:qFormat/>
    <w:rsid w:val="0061561F"/>
    <w:rPr>
      <w:rFonts w:ascii="Source Code Pro Light" w:hAnsi="Source Code Pr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\Nextcloud\BS1LA\Vorlagen\LA%20-%20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A9DD-53F0-4A11-95AD-0A0F404B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 - Arbeitsblatt.dotx</Template>
  <TotalTime>0</TotalTime>
  <Pages>2</Pages>
  <Words>414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Dominik Kopp</cp:lastModifiedBy>
  <cp:revision>10</cp:revision>
  <cp:lastPrinted>2021-06-02T19:57:00Z</cp:lastPrinted>
  <dcterms:created xsi:type="dcterms:W3CDTF">2021-06-02T19:14:00Z</dcterms:created>
  <dcterms:modified xsi:type="dcterms:W3CDTF">2021-06-29T18:49:00Z</dcterms:modified>
</cp:coreProperties>
</file>